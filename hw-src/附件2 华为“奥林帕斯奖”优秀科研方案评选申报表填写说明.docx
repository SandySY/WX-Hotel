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939" w:rsidRDefault="00A21CC7">
      <w:r>
        <w:rPr>
          <w:rFonts w:eastAsia="黑体"/>
          <w:bCs/>
          <w:sz w:val="30"/>
          <w:szCs w:val="30"/>
        </w:rPr>
        <w:t xml:space="preserve"> </w:t>
      </w:r>
      <w:r>
        <w:rPr>
          <w:rFonts w:eastAsia="黑体" w:hint="eastAsia"/>
          <w:bCs/>
          <w:sz w:val="30"/>
          <w:szCs w:val="30"/>
        </w:rPr>
        <w:t>附件</w:t>
      </w:r>
      <w:r w:rsidR="00E92A78">
        <w:rPr>
          <w:rFonts w:eastAsia="黑体"/>
          <w:bCs/>
          <w:sz w:val="30"/>
          <w:szCs w:val="30"/>
        </w:rPr>
        <w:t>2</w:t>
      </w:r>
    </w:p>
    <w:p w:rsidR="00603F12" w:rsidRDefault="00603F12" w:rsidP="00603F12">
      <w:pPr>
        <w:jc w:val="center"/>
        <w:rPr>
          <w:b/>
          <w:sz w:val="44"/>
          <w:szCs w:val="44"/>
        </w:rPr>
      </w:pPr>
      <w:r w:rsidRPr="004014CC">
        <w:rPr>
          <w:b/>
          <w:sz w:val="44"/>
          <w:szCs w:val="44"/>
        </w:rPr>
        <w:t>华为</w:t>
      </w:r>
      <w:r w:rsidR="00EB37FD">
        <w:rPr>
          <w:rFonts w:hint="eastAsia"/>
          <w:b/>
          <w:sz w:val="44"/>
          <w:szCs w:val="44"/>
        </w:rPr>
        <w:t>“</w:t>
      </w:r>
      <w:r w:rsidRPr="004014CC">
        <w:rPr>
          <w:b/>
          <w:sz w:val="44"/>
          <w:szCs w:val="44"/>
        </w:rPr>
        <w:t>奥林帕斯奖</w:t>
      </w:r>
      <w:r w:rsidR="00EB37FD">
        <w:rPr>
          <w:rFonts w:hint="eastAsia"/>
          <w:b/>
          <w:sz w:val="44"/>
          <w:szCs w:val="44"/>
        </w:rPr>
        <w:t>”</w:t>
      </w:r>
    </w:p>
    <w:p w:rsidR="001F4939" w:rsidRDefault="00603F12" w:rsidP="00603F1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优秀科研</w:t>
      </w:r>
      <w:r w:rsidR="004E0110">
        <w:rPr>
          <w:rFonts w:hint="eastAsia"/>
          <w:b/>
          <w:sz w:val="44"/>
          <w:szCs w:val="44"/>
        </w:rPr>
        <w:t>方案</w:t>
      </w:r>
      <w:r>
        <w:rPr>
          <w:rFonts w:hint="eastAsia"/>
          <w:b/>
          <w:sz w:val="44"/>
          <w:szCs w:val="44"/>
        </w:rPr>
        <w:t>评选申报表</w:t>
      </w:r>
    </w:p>
    <w:p w:rsidR="001F4939" w:rsidRPr="00B65ADB" w:rsidRDefault="00A21CC7">
      <w:pPr>
        <w:snapToGrid w:val="0"/>
        <w:jc w:val="center"/>
        <w:rPr>
          <w:b/>
          <w:sz w:val="44"/>
          <w:szCs w:val="44"/>
        </w:rPr>
      </w:pPr>
      <w:r w:rsidRPr="00B65ADB">
        <w:rPr>
          <w:rFonts w:hint="eastAsia"/>
          <w:b/>
          <w:sz w:val="44"/>
          <w:szCs w:val="44"/>
        </w:rPr>
        <w:t>填写说明</w:t>
      </w:r>
    </w:p>
    <w:p w:rsidR="001F4939" w:rsidRDefault="001F4939">
      <w:pPr>
        <w:spacing w:line="360" w:lineRule="auto"/>
        <w:ind w:firstLineChars="200" w:firstLine="420"/>
        <w:rPr>
          <w:rFonts w:ascii="仿宋_GB2312"/>
          <w:snapToGrid w:val="0"/>
          <w:color w:val="000000"/>
          <w:kern w:val="0"/>
        </w:rPr>
      </w:pPr>
    </w:p>
    <w:p w:rsidR="001F4939" w:rsidRDefault="00A21CC7" w:rsidP="008C7CB8">
      <w:pPr>
        <w:ind w:firstLineChars="200" w:firstLine="480"/>
        <w:jc w:val="left"/>
        <w:rPr>
          <w:rFonts w:ascii="宋体" w:hAnsi="宋体" w:cs="宋体"/>
          <w:snapToGrid w:val="0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《</w:t>
      </w:r>
      <w:r w:rsidR="00CD5D22" w:rsidRPr="00CD5D22">
        <w:rPr>
          <w:rFonts w:ascii="宋体" w:hAnsi="宋体" w:cs="宋体" w:hint="eastAsia"/>
          <w:snapToGrid w:val="0"/>
          <w:color w:val="000000"/>
          <w:kern w:val="0"/>
          <w:sz w:val="24"/>
        </w:rPr>
        <w:t>华为“奥林帕斯奖” 优秀科研</w:t>
      </w:r>
      <w:r w:rsidR="004E0110">
        <w:rPr>
          <w:rFonts w:ascii="宋体" w:hAnsi="宋体" w:cs="宋体" w:hint="eastAsia"/>
          <w:snapToGrid w:val="0"/>
          <w:color w:val="000000"/>
          <w:kern w:val="0"/>
          <w:sz w:val="24"/>
        </w:rPr>
        <w:t>方案</w:t>
      </w:r>
      <w:r w:rsidR="00CD5D22" w:rsidRPr="00CD5D22">
        <w:rPr>
          <w:rFonts w:ascii="宋体" w:hAnsi="宋体" w:cs="宋体" w:hint="eastAsia"/>
          <w:snapToGrid w:val="0"/>
          <w:color w:val="000000"/>
          <w:kern w:val="0"/>
          <w:sz w:val="24"/>
        </w:rPr>
        <w:t>评选申报表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》是</w:t>
      </w:r>
      <w:r w:rsidR="004E0110">
        <w:rPr>
          <w:rFonts w:ascii="宋体" w:hAnsi="宋体" w:cs="宋体" w:hint="eastAsia"/>
          <w:snapToGrid w:val="0"/>
          <w:color w:val="000000"/>
          <w:kern w:val="0"/>
          <w:sz w:val="24"/>
        </w:rPr>
        <w:t>方案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评选</w:t>
      </w:r>
      <w:r>
        <w:rPr>
          <w:rFonts w:ascii="宋体" w:hAnsi="宋体" w:cs="宋体" w:hint="eastAsia"/>
          <w:sz w:val="24"/>
        </w:rPr>
        <w:t>申请、推荐、评审、批准的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基本技术文件和主要依据，必须严格按规定的格式、栏目及所列标题如实、全面填写，否则视为不合格材料，不予评审。</w:t>
      </w:r>
    </w:p>
    <w:p w:rsidR="001F4939" w:rsidRDefault="00A21CC7" w:rsidP="00AC67F1">
      <w:pPr>
        <w:pStyle w:val="2"/>
      </w:pPr>
      <w:r>
        <w:rPr>
          <w:rFonts w:hint="eastAsia"/>
        </w:rPr>
        <w:t>一、封面</w:t>
      </w:r>
    </w:p>
    <w:p w:rsidR="001F4939" w:rsidRDefault="00A21CC7" w:rsidP="008C7CB8">
      <w:pPr>
        <w:pStyle w:val="p0"/>
        <w:ind w:firstLine="58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1．</w:t>
      </w:r>
      <w:r w:rsidR="004E0110">
        <w:rPr>
          <w:rFonts w:ascii="宋体" w:hAnsi="宋体" w:cs="宋体" w:hint="eastAsia"/>
          <w:sz w:val="24"/>
          <w:szCs w:val="24"/>
        </w:rPr>
        <w:t>方案</w:t>
      </w:r>
      <w:r>
        <w:rPr>
          <w:rFonts w:ascii="宋体" w:hAnsi="宋体" w:cs="宋体" w:hint="eastAsia"/>
          <w:sz w:val="24"/>
          <w:szCs w:val="24"/>
        </w:rPr>
        <w:t>名称：应准确、简明地反映出</w:t>
      </w:r>
      <w:r w:rsidR="004E0110">
        <w:rPr>
          <w:rFonts w:ascii="宋体" w:hAnsi="宋体" w:cs="宋体" w:hint="eastAsia"/>
          <w:sz w:val="24"/>
          <w:szCs w:val="24"/>
        </w:rPr>
        <w:t>方案</w:t>
      </w:r>
      <w:r>
        <w:rPr>
          <w:rFonts w:ascii="宋体" w:hAnsi="宋体" w:cs="宋体" w:hint="eastAsia"/>
          <w:sz w:val="24"/>
          <w:szCs w:val="24"/>
        </w:rPr>
        <w:t>的主要内容和特征，字数（含符号）不超过35字。</w:t>
      </w:r>
    </w:p>
    <w:p w:rsidR="002E17D4" w:rsidRDefault="00B35E2E" w:rsidP="008C7CB8">
      <w:pPr>
        <w:pStyle w:val="p0"/>
        <w:ind w:firstLine="58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</w:t>
      </w:r>
      <w:r w:rsidR="00A21CC7">
        <w:rPr>
          <w:rFonts w:ascii="宋体" w:hAnsi="宋体" w:cs="宋体" w:hint="eastAsia"/>
          <w:sz w:val="24"/>
          <w:szCs w:val="24"/>
        </w:rPr>
        <w:t>．申报人：</w:t>
      </w:r>
      <w:r w:rsidR="004E0110">
        <w:rPr>
          <w:rFonts w:ascii="宋体" w:hAnsi="宋体" w:cs="宋体" w:hint="eastAsia"/>
          <w:sz w:val="24"/>
          <w:szCs w:val="24"/>
        </w:rPr>
        <w:t>方案</w:t>
      </w:r>
      <w:r w:rsidR="00DF68F1">
        <w:rPr>
          <w:rFonts w:ascii="宋体" w:hAnsi="宋体" w:cs="宋体" w:hint="eastAsia"/>
          <w:sz w:val="24"/>
          <w:szCs w:val="24"/>
        </w:rPr>
        <w:t>主要完成人</w:t>
      </w:r>
      <w:r w:rsidR="00637E44">
        <w:rPr>
          <w:rFonts w:ascii="宋体" w:hAnsi="宋体" w:cs="宋体" w:hint="eastAsia"/>
          <w:sz w:val="24"/>
          <w:szCs w:val="24"/>
        </w:rPr>
        <w:t>姓名</w:t>
      </w:r>
      <w:r w:rsidR="002E638E">
        <w:rPr>
          <w:rFonts w:ascii="宋体" w:hAnsi="宋体" w:cs="宋体" w:hint="eastAsia"/>
          <w:sz w:val="24"/>
          <w:szCs w:val="24"/>
        </w:rPr>
        <w:t>或者</w:t>
      </w:r>
      <w:r w:rsidR="00DF68F1">
        <w:rPr>
          <w:rFonts w:ascii="宋体" w:hAnsi="宋体" w:cs="宋体" w:hint="eastAsia"/>
          <w:sz w:val="24"/>
          <w:szCs w:val="24"/>
        </w:rPr>
        <w:t>申报团队</w:t>
      </w:r>
      <w:r w:rsidR="00F82011">
        <w:rPr>
          <w:rFonts w:ascii="宋体" w:hAnsi="宋体" w:cs="宋体" w:hint="eastAsia"/>
          <w:sz w:val="24"/>
          <w:szCs w:val="24"/>
        </w:rPr>
        <w:t>联系人</w:t>
      </w:r>
      <w:r w:rsidR="002E17D4">
        <w:rPr>
          <w:rFonts w:ascii="宋体" w:hAnsi="宋体" w:cs="宋体" w:hint="eastAsia"/>
          <w:sz w:val="24"/>
          <w:szCs w:val="24"/>
        </w:rPr>
        <w:t>姓名</w:t>
      </w:r>
      <w:r w:rsidR="009865DF">
        <w:rPr>
          <w:rFonts w:ascii="宋体" w:hAnsi="宋体" w:cs="宋体" w:hint="eastAsia"/>
          <w:sz w:val="24"/>
          <w:szCs w:val="24"/>
        </w:rPr>
        <w:t>。</w:t>
      </w:r>
    </w:p>
    <w:p w:rsidR="001F4939" w:rsidRPr="002E17D4" w:rsidRDefault="00B35E2E" w:rsidP="008C7CB8">
      <w:pPr>
        <w:pStyle w:val="p0"/>
        <w:ind w:firstLine="58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napToGrid w:val="0"/>
          <w:color w:val="000000"/>
          <w:sz w:val="24"/>
        </w:rPr>
        <w:t>3</w:t>
      </w:r>
      <w:r w:rsidR="002E17D4">
        <w:rPr>
          <w:rFonts w:ascii="宋体" w:hAnsi="宋体" w:cs="宋体"/>
          <w:snapToGrid w:val="0"/>
          <w:color w:val="000000"/>
          <w:sz w:val="24"/>
        </w:rPr>
        <w:t>. 单位</w:t>
      </w:r>
      <w:r w:rsidR="002E17D4">
        <w:rPr>
          <w:rFonts w:ascii="宋体" w:hAnsi="宋体" w:cs="宋体" w:hint="eastAsia"/>
          <w:snapToGrid w:val="0"/>
          <w:color w:val="000000"/>
          <w:sz w:val="24"/>
        </w:rPr>
        <w:t>：</w:t>
      </w:r>
      <w:r w:rsidR="004E0110">
        <w:rPr>
          <w:rFonts w:ascii="宋体" w:hAnsi="宋体" w:cs="宋体" w:hint="eastAsia"/>
          <w:sz w:val="24"/>
          <w:szCs w:val="24"/>
        </w:rPr>
        <w:t>方案</w:t>
      </w:r>
      <w:r w:rsidR="00DF68F1">
        <w:rPr>
          <w:rFonts w:ascii="宋体" w:hAnsi="宋体" w:cs="宋体" w:hint="eastAsia"/>
          <w:sz w:val="24"/>
          <w:szCs w:val="24"/>
        </w:rPr>
        <w:t>主要完成人</w:t>
      </w:r>
      <w:r w:rsidR="0044005E">
        <w:rPr>
          <w:rFonts w:ascii="宋体" w:hAnsi="宋体" w:cs="宋体" w:hint="eastAsia"/>
          <w:sz w:val="24"/>
          <w:szCs w:val="24"/>
        </w:rPr>
        <w:t>所在单位</w:t>
      </w:r>
      <w:r w:rsidR="005556F9">
        <w:rPr>
          <w:rFonts w:ascii="宋体" w:hAnsi="宋体" w:cs="宋体" w:hint="eastAsia"/>
          <w:sz w:val="24"/>
          <w:szCs w:val="24"/>
        </w:rPr>
        <w:t>或者是申报团队</w:t>
      </w:r>
      <w:r w:rsidR="00DF68F1">
        <w:rPr>
          <w:rFonts w:ascii="宋体" w:hAnsi="宋体" w:cs="宋体" w:hint="eastAsia"/>
          <w:sz w:val="24"/>
          <w:szCs w:val="24"/>
        </w:rPr>
        <w:t>联系人所在单位。</w:t>
      </w:r>
    </w:p>
    <w:p w:rsidR="001F4939" w:rsidRDefault="00A21CC7" w:rsidP="00AC67F1">
      <w:pPr>
        <w:pStyle w:val="2"/>
        <w:rPr>
          <w:rFonts w:ascii="宋体" w:hAnsi="宋体" w:cs="宋体"/>
          <w:b w:val="0"/>
          <w:bCs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 w:rsidR="004E0110">
        <w:rPr>
          <w:rFonts w:ascii="宋体" w:hAnsi="宋体" w:cs="宋体" w:hint="eastAsia"/>
          <w:sz w:val="24"/>
          <w:szCs w:val="24"/>
        </w:rPr>
        <w:t>方案</w:t>
      </w:r>
      <w:r>
        <w:rPr>
          <w:rFonts w:ascii="宋体" w:hAnsi="宋体" w:cs="宋体" w:hint="eastAsia"/>
          <w:sz w:val="24"/>
          <w:szCs w:val="24"/>
        </w:rPr>
        <w:t>简介</w:t>
      </w:r>
    </w:p>
    <w:p w:rsidR="001F4939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r w:rsidR="00A21CC7">
        <w:rPr>
          <w:rFonts w:ascii="宋体" w:hAnsi="宋体" w:cs="宋体" w:hint="eastAsia"/>
          <w:sz w:val="24"/>
          <w:szCs w:val="24"/>
        </w:rPr>
        <w:t>名称：与封面相同。</w:t>
      </w:r>
    </w:p>
    <w:p w:rsidR="001F4939" w:rsidRPr="002C7C41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r w:rsidR="00490DD4">
        <w:rPr>
          <w:rFonts w:ascii="宋体" w:hAnsi="宋体" w:cs="宋体" w:hint="eastAsia"/>
          <w:color w:val="000000"/>
          <w:sz w:val="24"/>
          <w:szCs w:val="24"/>
        </w:rPr>
        <w:t>主要内容：填写</w:t>
      </w:r>
      <w:r>
        <w:rPr>
          <w:rFonts w:ascii="宋体" w:hAnsi="宋体" w:cs="宋体" w:hint="eastAsia"/>
          <w:sz w:val="24"/>
          <w:szCs w:val="24"/>
        </w:rPr>
        <w:t>方案</w:t>
      </w:r>
      <w:r w:rsidR="00BC2B43">
        <w:rPr>
          <w:rFonts w:ascii="宋体" w:hAnsi="宋体" w:cs="宋体" w:hint="eastAsia"/>
          <w:color w:val="000000"/>
          <w:sz w:val="24"/>
          <w:szCs w:val="24"/>
        </w:rPr>
        <w:t>介绍，可以从</w:t>
      </w:r>
      <w:r w:rsidR="00954A21">
        <w:rPr>
          <w:rFonts w:ascii="宋体" w:hAnsi="宋体" w:cs="宋体" w:hint="eastAsia"/>
          <w:color w:val="000000"/>
          <w:sz w:val="24"/>
          <w:szCs w:val="24"/>
        </w:rPr>
        <w:t>技术</w:t>
      </w:r>
      <w:r w:rsidR="00A91DD0">
        <w:rPr>
          <w:rFonts w:ascii="宋体" w:hAnsi="宋体" w:cs="宋体" w:hint="eastAsia"/>
          <w:color w:val="000000"/>
          <w:sz w:val="24"/>
          <w:szCs w:val="24"/>
        </w:rPr>
        <w:t>方案、</w:t>
      </w:r>
      <w:r w:rsidR="00BC2B43">
        <w:rPr>
          <w:rFonts w:ascii="宋体" w:hAnsi="宋体" w:cs="宋体" w:hint="eastAsia"/>
          <w:color w:val="000000"/>
          <w:sz w:val="24"/>
          <w:szCs w:val="24"/>
        </w:rPr>
        <w:t>解决的问题、实现的效果、已经</w:t>
      </w:r>
      <w:r w:rsidR="00490DD4">
        <w:rPr>
          <w:rFonts w:ascii="宋体" w:hAnsi="宋体" w:cs="宋体" w:hint="eastAsia"/>
          <w:color w:val="000000"/>
          <w:sz w:val="24"/>
          <w:szCs w:val="24"/>
        </w:rPr>
        <w:t>或者可能</w:t>
      </w:r>
      <w:r w:rsidR="00BC2B43">
        <w:rPr>
          <w:rFonts w:ascii="宋体" w:hAnsi="宋体" w:cs="宋体" w:hint="eastAsia"/>
          <w:color w:val="000000"/>
          <w:sz w:val="24"/>
          <w:szCs w:val="24"/>
        </w:rPr>
        <w:t>应用到的系统和项目</w:t>
      </w:r>
      <w:r w:rsidR="00B4177B">
        <w:rPr>
          <w:rFonts w:ascii="宋体" w:hAnsi="宋体" w:cs="宋体" w:hint="eastAsia"/>
          <w:color w:val="000000"/>
          <w:sz w:val="24"/>
          <w:szCs w:val="24"/>
        </w:rPr>
        <w:t>、带来的收益</w:t>
      </w:r>
      <w:r w:rsidR="00BC2B43">
        <w:rPr>
          <w:rFonts w:ascii="宋体" w:hAnsi="宋体" w:cs="宋体" w:hint="eastAsia"/>
          <w:color w:val="000000"/>
          <w:sz w:val="24"/>
          <w:szCs w:val="24"/>
        </w:rPr>
        <w:t>等方面介绍</w:t>
      </w:r>
      <w:r>
        <w:rPr>
          <w:rFonts w:ascii="宋体" w:hAnsi="宋体" w:cs="宋体" w:hint="eastAsia"/>
          <w:color w:val="000000"/>
          <w:sz w:val="24"/>
          <w:szCs w:val="24"/>
        </w:rPr>
        <w:t>方案中已有成果的价值</w:t>
      </w:r>
      <w:r w:rsidR="00A21CC7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2C7C41" w:rsidRDefault="002C7C41" w:rsidP="008C7CB8">
      <w:pPr>
        <w:pStyle w:val="p0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注：成果主要内容</w:t>
      </w:r>
      <w:r w:rsidR="001615AB">
        <w:rPr>
          <w:rFonts w:ascii="宋体" w:hAnsi="宋体" w:cs="宋体" w:hint="eastAsia"/>
          <w:sz w:val="24"/>
          <w:szCs w:val="24"/>
        </w:rPr>
        <w:t>是考核、评价该成果是否符合获奖条件的重要依据</w:t>
      </w:r>
      <w:r>
        <w:rPr>
          <w:rFonts w:ascii="宋体" w:hAnsi="宋体" w:cs="宋体" w:hint="eastAsia"/>
          <w:sz w:val="24"/>
          <w:szCs w:val="24"/>
        </w:rPr>
        <w:t>。凡涉及到该项成果实质内容的说明、论据及实验结果等，均应直接叙述，不要采取“见**附件”的表达形式。</w:t>
      </w:r>
    </w:p>
    <w:p w:rsidR="00B42D09" w:rsidRPr="00B42D09" w:rsidRDefault="00B42D09" w:rsidP="00035042">
      <w:pPr>
        <w:pStyle w:val="p0"/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 w:rsidRPr="00B42D09">
        <w:rPr>
          <w:rFonts w:ascii="宋体" w:hAnsi="宋体" w:cs="宋体"/>
          <w:sz w:val="24"/>
          <w:szCs w:val="24"/>
        </w:rPr>
        <w:t>方案</w:t>
      </w:r>
      <w:r w:rsidRPr="00B42D09">
        <w:rPr>
          <w:rFonts w:ascii="宋体" w:hAnsi="宋体" w:cs="宋体" w:hint="eastAsia"/>
          <w:sz w:val="24"/>
          <w:szCs w:val="24"/>
        </w:rPr>
        <w:t>后续研究计划：针对XX挑战课题技术诉求，填写后续</w:t>
      </w:r>
      <w:r>
        <w:rPr>
          <w:rFonts w:ascii="宋体" w:hAnsi="宋体" w:cs="宋体" w:hint="eastAsia"/>
          <w:sz w:val="24"/>
          <w:szCs w:val="24"/>
        </w:rPr>
        <w:t>的</w:t>
      </w:r>
      <w:r w:rsidRPr="00B42D09">
        <w:rPr>
          <w:rFonts w:ascii="宋体" w:hAnsi="宋体" w:cs="宋体" w:hint="eastAsia"/>
          <w:sz w:val="24"/>
          <w:szCs w:val="24"/>
        </w:rPr>
        <w:t>研究计划，包括不限于</w:t>
      </w:r>
      <w:r w:rsidRPr="00B42D09">
        <w:rPr>
          <w:rFonts w:ascii="宋体" w:hAnsi="宋体" w:cs="宋体"/>
          <w:sz w:val="24"/>
          <w:szCs w:val="24"/>
        </w:rPr>
        <w:t>研究内容、研究目标，拟采取的研究方案及可行性分析</w:t>
      </w:r>
      <w:r w:rsidRPr="00B42D09">
        <w:rPr>
          <w:rFonts w:ascii="宋体" w:hAnsi="宋体" w:cs="宋体" w:hint="eastAsia"/>
          <w:sz w:val="24"/>
          <w:szCs w:val="24"/>
        </w:rPr>
        <w:t>、后续</w:t>
      </w:r>
      <w:r w:rsidRPr="00B42D09">
        <w:rPr>
          <w:rFonts w:ascii="宋体" w:hAnsi="宋体" w:cs="宋体"/>
          <w:sz w:val="24"/>
          <w:szCs w:val="24"/>
        </w:rPr>
        <w:t>研究内容的创新之处</w:t>
      </w:r>
      <w:r w:rsidRPr="00B42D09">
        <w:rPr>
          <w:rFonts w:ascii="宋体" w:hAnsi="宋体" w:cs="宋体" w:hint="eastAsia"/>
          <w:sz w:val="24"/>
          <w:szCs w:val="24"/>
        </w:rPr>
        <w:t>、</w:t>
      </w:r>
      <w:r w:rsidRPr="00B42D09">
        <w:rPr>
          <w:rFonts w:ascii="宋体" w:hAnsi="宋体" w:cs="宋体"/>
          <w:sz w:val="24"/>
          <w:szCs w:val="24"/>
        </w:rPr>
        <w:t>预期研究结果</w:t>
      </w:r>
      <w:r w:rsidRPr="00B42D09">
        <w:rPr>
          <w:rFonts w:ascii="宋体" w:hAnsi="宋体" w:cs="宋体" w:hint="eastAsia"/>
          <w:sz w:val="24"/>
          <w:szCs w:val="24"/>
        </w:rPr>
        <w:t>等。</w:t>
      </w:r>
    </w:p>
    <w:p w:rsidR="000231C7" w:rsidRPr="00B44FE0" w:rsidRDefault="004E0110" w:rsidP="00B44FE0">
      <w:pPr>
        <w:pStyle w:val="p0"/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方案</w:t>
      </w:r>
      <w:r w:rsidR="00003063" w:rsidRPr="00B44FE0">
        <w:rPr>
          <w:rFonts w:ascii="宋体" w:hAnsi="宋体" w:cs="宋体" w:hint="eastAsia"/>
          <w:color w:val="000000"/>
          <w:sz w:val="24"/>
          <w:szCs w:val="24"/>
        </w:rPr>
        <w:t>技术</w:t>
      </w:r>
      <w:r w:rsidR="00003063" w:rsidRPr="00B44FE0">
        <w:rPr>
          <w:rFonts w:ascii="宋体" w:hAnsi="宋体" w:cs="宋体"/>
          <w:color w:val="000000"/>
          <w:sz w:val="24"/>
          <w:szCs w:val="24"/>
        </w:rPr>
        <w:t>价值</w:t>
      </w:r>
      <w:r w:rsidR="00AE4C22" w:rsidRPr="00B44FE0">
        <w:rPr>
          <w:rFonts w:ascii="宋体" w:hAnsi="宋体" w:cs="宋体" w:hint="eastAsia"/>
          <w:color w:val="000000"/>
          <w:sz w:val="24"/>
          <w:szCs w:val="24"/>
        </w:rPr>
        <w:t>：</w:t>
      </w:r>
      <w:r w:rsidR="000949D8" w:rsidRPr="00B44FE0">
        <w:rPr>
          <w:rFonts w:ascii="宋体" w:hAnsi="宋体" w:cs="宋体" w:hint="eastAsia"/>
          <w:color w:val="000000"/>
          <w:sz w:val="24"/>
          <w:szCs w:val="24"/>
        </w:rPr>
        <w:t>从目标达成度、技术创新性、技术成熟度三个维度描述</w:t>
      </w:r>
      <w:r w:rsidR="00D4065A" w:rsidRPr="00D4065A">
        <w:rPr>
          <w:rFonts w:ascii="宋体" w:hAnsi="宋体" w:cs="宋体" w:hint="eastAsia"/>
          <w:color w:val="000000"/>
          <w:sz w:val="24"/>
          <w:szCs w:val="24"/>
        </w:rPr>
        <w:t>成果，以及针对挑战课题提出的后续研究计划的</w:t>
      </w:r>
      <w:r w:rsidR="000949D8" w:rsidRPr="00B44FE0">
        <w:rPr>
          <w:rFonts w:ascii="宋体" w:hAnsi="宋体" w:cs="宋体" w:hint="eastAsia"/>
          <w:color w:val="000000"/>
          <w:sz w:val="24"/>
          <w:szCs w:val="24"/>
        </w:rPr>
        <w:t>技术价值：</w:t>
      </w:r>
    </w:p>
    <w:p w:rsidR="000949D8" w:rsidRPr="000949D8" w:rsidRDefault="000949D8" w:rsidP="000949D8">
      <w:pPr>
        <w:pStyle w:val="p0"/>
        <w:ind w:left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（1）</w:t>
      </w:r>
      <w:r w:rsidR="00ED503A" w:rsidRPr="000949D8">
        <w:rPr>
          <w:rFonts w:ascii="宋体" w:hAnsi="宋体" w:cs="宋体" w:hint="eastAsia"/>
          <w:bCs/>
          <w:sz w:val="24"/>
        </w:rPr>
        <w:t>目标达成度：</w:t>
      </w:r>
      <w:r w:rsidR="00D4065A" w:rsidRPr="00D4065A">
        <w:rPr>
          <w:rFonts w:ascii="宋体" w:hAnsi="宋体" w:cs="宋体" w:hint="eastAsia"/>
          <w:bCs/>
          <w:sz w:val="24"/>
        </w:rPr>
        <w:t>满足奥林帕斯挑战课题目标要求</w:t>
      </w:r>
      <w:r w:rsidR="009C6144">
        <w:rPr>
          <w:rFonts w:ascii="宋体" w:hAnsi="宋体" w:cs="宋体" w:hint="eastAsia"/>
          <w:bCs/>
          <w:sz w:val="24"/>
        </w:rPr>
        <w:t>；</w:t>
      </w:r>
    </w:p>
    <w:p w:rsidR="00713AD5" w:rsidRPr="000231C7" w:rsidRDefault="000949D8" w:rsidP="000231C7">
      <w:pPr>
        <w:pStyle w:val="p0"/>
        <w:ind w:left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（2）</w:t>
      </w:r>
      <w:r w:rsidR="00ED503A" w:rsidRPr="000231C7">
        <w:rPr>
          <w:rFonts w:ascii="宋体" w:hAnsi="宋体" w:cs="宋体" w:hint="eastAsia"/>
          <w:bCs/>
          <w:sz w:val="24"/>
        </w:rPr>
        <w:t>技术创新性：</w:t>
      </w:r>
      <w:r w:rsidR="00D4065A" w:rsidRPr="00D4065A">
        <w:rPr>
          <w:rFonts w:ascii="宋体" w:hAnsi="宋体" w:cs="宋体" w:hint="eastAsia"/>
          <w:bCs/>
          <w:sz w:val="24"/>
        </w:rPr>
        <w:t>通过新理论，新方法，新技术，新原理等解决奥林帕斯挑战课题</w:t>
      </w:r>
      <w:r w:rsidR="009C6144">
        <w:rPr>
          <w:rFonts w:ascii="宋体" w:hAnsi="宋体" w:cs="宋体" w:hint="eastAsia"/>
          <w:bCs/>
          <w:sz w:val="24"/>
        </w:rPr>
        <w:t>；</w:t>
      </w:r>
    </w:p>
    <w:p w:rsidR="00713AD5" w:rsidRPr="000231C7" w:rsidRDefault="000949D8" w:rsidP="000231C7">
      <w:pPr>
        <w:pStyle w:val="p0"/>
        <w:ind w:left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（3）</w:t>
      </w:r>
      <w:r w:rsidR="00ED503A" w:rsidRPr="000231C7">
        <w:rPr>
          <w:rFonts w:ascii="宋体" w:hAnsi="宋体" w:cs="宋体" w:hint="eastAsia"/>
          <w:bCs/>
          <w:sz w:val="24"/>
        </w:rPr>
        <w:t>技术成熟度：</w:t>
      </w:r>
      <w:r w:rsidR="00D4065A" w:rsidRPr="00D4065A">
        <w:rPr>
          <w:rFonts w:ascii="宋体" w:hAnsi="宋体" w:cs="宋体" w:hint="eastAsia"/>
          <w:bCs/>
          <w:sz w:val="24"/>
        </w:rPr>
        <w:t>形成生产能力或达到实际应用的程度（原理验证、原理样机、原型样机、工业样机、量产等）</w:t>
      </w:r>
      <w:r w:rsidR="00D4065A">
        <w:rPr>
          <w:rFonts w:ascii="宋体" w:hAnsi="宋体" w:cs="宋体" w:hint="eastAsia"/>
          <w:bCs/>
          <w:sz w:val="24"/>
        </w:rPr>
        <w:t>；</w:t>
      </w:r>
      <w:bookmarkStart w:id="0" w:name="_GoBack"/>
      <w:bookmarkEnd w:id="0"/>
    </w:p>
    <w:p w:rsidR="00427CF0" w:rsidRPr="00B44FE0" w:rsidRDefault="00836CEA" w:rsidP="00427CF0">
      <w:pPr>
        <w:pStyle w:val="p0"/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t>成果</w:t>
      </w:r>
      <w:r w:rsidR="000723AC">
        <w:rPr>
          <w:rFonts w:ascii="宋体" w:hAnsi="宋体" w:cs="宋体"/>
          <w:bCs/>
          <w:sz w:val="24"/>
          <w:szCs w:val="24"/>
        </w:rPr>
        <w:t>商业价值</w:t>
      </w:r>
      <w:r>
        <w:rPr>
          <w:rFonts w:ascii="宋体" w:hAnsi="宋体" w:cs="宋体" w:hint="eastAsia"/>
          <w:bCs/>
          <w:sz w:val="24"/>
          <w:szCs w:val="24"/>
        </w:rPr>
        <w:t>：</w:t>
      </w:r>
      <w:r w:rsidR="00427CF0" w:rsidRPr="00B44FE0">
        <w:rPr>
          <w:rFonts w:ascii="宋体" w:hAnsi="宋体" w:cs="宋体" w:hint="eastAsia"/>
          <w:color w:val="000000"/>
          <w:sz w:val="24"/>
          <w:szCs w:val="24"/>
        </w:rPr>
        <w:t>从</w:t>
      </w:r>
      <w:r w:rsidR="00427CF0">
        <w:rPr>
          <w:rFonts w:ascii="宋体" w:hAnsi="宋体" w:cs="宋体" w:hint="eastAsia"/>
          <w:color w:val="000000"/>
          <w:sz w:val="24"/>
          <w:szCs w:val="24"/>
        </w:rPr>
        <w:t>可应用性</w:t>
      </w:r>
      <w:r w:rsidR="00427CF0" w:rsidRPr="00B44FE0">
        <w:rPr>
          <w:rFonts w:ascii="宋体" w:hAnsi="宋体" w:cs="宋体" w:hint="eastAsia"/>
          <w:color w:val="000000"/>
          <w:sz w:val="24"/>
          <w:szCs w:val="24"/>
        </w:rPr>
        <w:t>、</w:t>
      </w:r>
      <w:r w:rsidR="00427CF0">
        <w:rPr>
          <w:rFonts w:ascii="宋体" w:hAnsi="宋体" w:cs="宋体" w:hint="eastAsia"/>
          <w:color w:val="000000"/>
          <w:sz w:val="24"/>
          <w:szCs w:val="24"/>
        </w:rPr>
        <w:t>可扩展性，经济效益三个维度描述</w:t>
      </w:r>
      <w:r w:rsidR="00D4065A">
        <w:rPr>
          <w:rFonts w:ascii="宋体" w:hAnsi="宋体" w:cs="宋体" w:hint="eastAsia"/>
          <w:color w:val="000000"/>
          <w:sz w:val="24"/>
          <w:szCs w:val="24"/>
        </w:rPr>
        <w:t>成果</w:t>
      </w:r>
      <w:r w:rsidR="00D4065A" w:rsidRPr="00D4065A">
        <w:rPr>
          <w:rFonts w:ascii="宋体" w:hAnsi="宋体" w:cs="宋体" w:hint="eastAsia"/>
          <w:color w:val="000000"/>
          <w:sz w:val="24"/>
          <w:szCs w:val="24"/>
        </w:rPr>
        <w:t>，以及针对挑战课题提出的后续研究计划的</w:t>
      </w:r>
      <w:r w:rsidR="00427CF0">
        <w:rPr>
          <w:rFonts w:ascii="宋体" w:hAnsi="宋体" w:cs="宋体" w:hint="eastAsia"/>
          <w:color w:val="000000"/>
          <w:sz w:val="24"/>
          <w:szCs w:val="24"/>
        </w:rPr>
        <w:t>商业</w:t>
      </w:r>
      <w:r w:rsidR="00427CF0" w:rsidRPr="00B44FE0">
        <w:rPr>
          <w:rFonts w:ascii="宋体" w:hAnsi="宋体" w:cs="宋体" w:hint="eastAsia"/>
          <w:color w:val="000000"/>
          <w:sz w:val="24"/>
          <w:szCs w:val="24"/>
        </w:rPr>
        <w:t>价值：</w:t>
      </w:r>
    </w:p>
    <w:p w:rsidR="00427CF0" w:rsidRPr="00427CF0" w:rsidRDefault="00427CF0" w:rsidP="00427CF0">
      <w:pPr>
        <w:pStyle w:val="p0"/>
        <w:ind w:left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（1）</w:t>
      </w:r>
      <w:r w:rsidRPr="00427CF0">
        <w:rPr>
          <w:rFonts w:ascii="宋体" w:hAnsi="宋体" w:cs="宋体" w:hint="eastAsia"/>
          <w:bCs/>
          <w:sz w:val="24"/>
        </w:rPr>
        <w:t>可应用性：</w:t>
      </w:r>
      <w:r w:rsidR="00D4065A" w:rsidRPr="00D4065A">
        <w:rPr>
          <w:rFonts w:ascii="宋体" w:hAnsi="宋体" w:cs="宋体" w:hint="eastAsia"/>
          <w:bCs/>
          <w:sz w:val="24"/>
        </w:rPr>
        <w:t>具备转化和应用价值；</w:t>
      </w:r>
    </w:p>
    <w:p w:rsidR="00427CF0" w:rsidRPr="00427CF0" w:rsidRDefault="00427CF0" w:rsidP="00427CF0">
      <w:pPr>
        <w:pStyle w:val="p0"/>
        <w:ind w:left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（2）可扩</w:t>
      </w:r>
      <w:r w:rsidRPr="00427CF0">
        <w:rPr>
          <w:rFonts w:ascii="宋体" w:hAnsi="宋体" w:cs="宋体" w:hint="eastAsia"/>
          <w:bCs/>
          <w:sz w:val="24"/>
        </w:rPr>
        <w:t>展性：</w:t>
      </w:r>
      <w:r w:rsidR="00D4065A" w:rsidRPr="00D4065A">
        <w:rPr>
          <w:rFonts w:ascii="宋体" w:hAnsi="宋体" w:cs="宋体" w:hint="eastAsia"/>
          <w:bCs/>
          <w:sz w:val="24"/>
        </w:rPr>
        <w:t>具有较大的发展前景以及可扩展的潜力</w:t>
      </w:r>
      <w:r w:rsidR="00540897">
        <w:rPr>
          <w:rFonts w:ascii="宋体" w:hAnsi="宋体" w:cs="宋体" w:hint="eastAsia"/>
          <w:bCs/>
          <w:sz w:val="24"/>
        </w:rPr>
        <w:t>；</w:t>
      </w:r>
    </w:p>
    <w:p w:rsidR="00427CF0" w:rsidRPr="00427CF0" w:rsidRDefault="00427CF0" w:rsidP="00427CF0">
      <w:pPr>
        <w:pStyle w:val="p0"/>
        <w:ind w:left="420"/>
        <w:rPr>
          <w:rFonts w:ascii="宋体" w:hAnsi="宋体" w:cs="宋体"/>
          <w:bCs/>
          <w:sz w:val="24"/>
        </w:rPr>
      </w:pPr>
      <w:r w:rsidRPr="00427CF0">
        <w:rPr>
          <w:rFonts w:ascii="宋体" w:hAnsi="宋体" w:cs="宋体"/>
          <w:bCs/>
          <w:sz w:val="24"/>
        </w:rPr>
        <w:lastRenderedPageBreak/>
        <w:t>（3）</w:t>
      </w:r>
      <w:r w:rsidRPr="00427CF0">
        <w:rPr>
          <w:rFonts w:ascii="宋体" w:hAnsi="宋体" w:cs="宋体" w:hint="eastAsia"/>
          <w:bCs/>
          <w:sz w:val="24"/>
        </w:rPr>
        <w:t>经济效益：</w:t>
      </w:r>
      <w:r w:rsidR="00D4065A" w:rsidRPr="00D4065A">
        <w:rPr>
          <w:rFonts w:ascii="宋体" w:hAnsi="宋体" w:cs="宋体" w:hint="eastAsia"/>
          <w:bCs/>
          <w:sz w:val="24"/>
        </w:rPr>
        <w:t>具备潜在的社会或经济效益</w:t>
      </w:r>
      <w:r w:rsidR="00540897">
        <w:rPr>
          <w:rFonts w:ascii="宋体" w:hAnsi="宋体" w:cs="宋体" w:hint="eastAsia"/>
          <w:bCs/>
          <w:sz w:val="24"/>
        </w:rPr>
        <w:t>；</w:t>
      </w:r>
    </w:p>
    <w:p w:rsidR="001F4939" w:rsidRDefault="004E0110" w:rsidP="008C7CB8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方案</w:t>
      </w:r>
      <w:r w:rsidR="00A21CC7" w:rsidRPr="00025855">
        <w:rPr>
          <w:rFonts w:ascii="宋体" w:hAnsi="宋体" w:cs="宋体" w:hint="eastAsia"/>
          <w:color w:val="000000"/>
          <w:sz w:val="24"/>
        </w:rPr>
        <w:t>来源描述：如来源为</w:t>
      </w:r>
      <w:r w:rsidR="000D58C4">
        <w:rPr>
          <w:rFonts w:ascii="宋体" w:hAnsi="宋体" w:cs="宋体" w:hint="eastAsia"/>
          <w:color w:val="000000"/>
          <w:spacing w:val="-6"/>
          <w:sz w:val="24"/>
        </w:rPr>
        <w:t>科研</w:t>
      </w:r>
      <w:r w:rsidR="00A21CC7" w:rsidRPr="00025855">
        <w:rPr>
          <w:rFonts w:ascii="宋体" w:hAnsi="宋体" w:cs="宋体" w:hint="eastAsia"/>
          <w:color w:val="000000"/>
          <w:spacing w:val="-6"/>
          <w:sz w:val="24"/>
        </w:rPr>
        <w:t>项目则</w:t>
      </w:r>
      <w:r w:rsidR="00A21CC7" w:rsidRPr="00025855">
        <w:rPr>
          <w:rFonts w:ascii="宋体" w:hAnsi="宋体" w:cs="宋体" w:hint="eastAsia"/>
          <w:color w:val="000000"/>
          <w:sz w:val="24"/>
        </w:rPr>
        <w:t>填写</w:t>
      </w:r>
      <w:r w:rsidR="00A21CC7" w:rsidRPr="00025855">
        <w:rPr>
          <w:rFonts w:ascii="宋体" w:hAnsi="宋体" w:cs="宋体" w:hint="eastAsia"/>
          <w:color w:val="000000"/>
          <w:spacing w:val="-6"/>
          <w:sz w:val="24"/>
        </w:rPr>
        <w:t>项目名称、</w:t>
      </w:r>
      <w:r w:rsidR="00A21CC7" w:rsidRPr="00025855">
        <w:rPr>
          <w:rFonts w:ascii="宋体" w:hAnsi="宋体" w:cs="宋体" w:hint="eastAsia"/>
          <w:color w:val="000000"/>
          <w:sz w:val="24"/>
        </w:rPr>
        <w:t>编号</w:t>
      </w:r>
      <w:r w:rsidR="000D58C4">
        <w:rPr>
          <w:rFonts w:ascii="宋体" w:hAnsi="宋体" w:cs="宋体" w:hint="eastAsia"/>
          <w:color w:val="000000"/>
          <w:sz w:val="24"/>
        </w:rPr>
        <w:t>、项目的出资方，</w:t>
      </w:r>
      <w:r w:rsidR="00A21CC7" w:rsidRPr="00025855">
        <w:rPr>
          <w:rFonts w:ascii="宋体" w:hAnsi="宋体" w:cs="宋体" w:hint="eastAsia"/>
          <w:color w:val="000000"/>
          <w:sz w:val="24"/>
        </w:rPr>
        <w:t>如没有具体来源</w:t>
      </w:r>
      <w:r w:rsidR="00A21CC7" w:rsidRPr="00025855">
        <w:rPr>
          <w:rFonts w:ascii="宋体" w:hAnsi="宋体" w:cs="宋体" w:hint="eastAsia"/>
          <w:color w:val="000000"/>
          <w:spacing w:val="-6"/>
          <w:sz w:val="24"/>
        </w:rPr>
        <w:t>则</w:t>
      </w:r>
      <w:r w:rsidR="00A21CC7" w:rsidRPr="00025855">
        <w:rPr>
          <w:rFonts w:ascii="宋体" w:hAnsi="宋体" w:cs="宋体" w:hint="eastAsia"/>
          <w:color w:val="000000"/>
          <w:sz w:val="24"/>
        </w:rPr>
        <w:t>填写</w:t>
      </w:r>
      <w:r w:rsidR="00A21CC7" w:rsidRPr="00025855">
        <w:rPr>
          <w:rFonts w:ascii="宋体" w:hAnsi="宋体" w:cs="宋体" w:hint="eastAsia"/>
          <w:color w:val="000000"/>
          <w:spacing w:val="-6"/>
          <w:sz w:val="24"/>
        </w:rPr>
        <w:t>自选</w:t>
      </w:r>
      <w:r w:rsidR="00A21CC7" w:rsidRPr="00025855">
        <w:rPr>
          <w:rFonts w:ascii="宋体" w:hAnsi="宋体" w:cs="宋体" w:hint="eastAsia"/>
          <w:color w:val="000000"/>
          <w:sz w:val="24"/>
        </w:rPr>
        <w:t>。</w:t>
      </w:r>
    </w:p>
    <w:p w:rsidR="002B6788" w:rsidRDefault="00143A6C" w:rsidP="00175C38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 w:rsidRPr="00B11DC4">
        <w:rPr>
          <w:rFonts w:ascii="宋体" w:hAnsi="宋体" w:cs="宋体" w:hint="eastAsia"/>
          <w:sz w:val="24"/>
        </w:rPr>
        <w:t>对</w:t>
      </w:r>
      <w:r w:rsidRPr="00491A9E">
        <w:rPr>
          <w:rFonts w:ascii="宋体" w:hAnsi="宋体" w:cs="宋体" w:hint="eastAsia"/>
          <w:sz w:val="24"/>
        </w:rPr>
        <w:t>应具体</w:t>
      </w:r>
      <w:r w:rsidR="004E0110">
        <w:rPr>
          <w:rFonts w:ascii="宋体" w:hAnsi="宋体" w:cs="宋体" w:hint="eastAsia"/>
          <w:sz w:val="24"/>
        </w:rPr>
        <w:t>挑战课题</w:t>
      </w:r>
      <w:r w:rsidR="00491A9E">
        <w:rPr>
          <w:rFonts w:ascii="宋体" w:hAnsi="宋体" w:cs="宋体" w:hint="eastAsia"/>
          <w:sz w:val="24"/>
        </w:rPr>
        <w:t>:</w:t>
      </w:r>
      <w:r w:rsidR="004D7C95" w:rsidRPr="00B11DC4">
        <w:rPr>
          <w:rFonts w:ascii="宋体" w:hAnsi="宋体" w:cs="宋体"/>
          <w:sz w:val="24"/>
        </w:rPr>
        <w:t xml:space="preserve"> </w:t>
      </w:r>
      <w:r w:rsidR="004D7C95" w:rsidRPr="00B53814">
        <w:rPr>
          <w:rFonts w:ascii="宋体" w:hAnsi="宋体" w:cs="宋体" w:hint="eastAsia"/>
          <w:sz w:val="24"/>
        </w:rPr>
        <w:t>对应</w:t>
      </w:r>
      <w:r w:rsidR="00B42D09" w:rsidRPr="00B42D09">
        <w:rPr>
          <w:rFonts w:ascii="宋体" w:hAnsi="宋体" w:cs="宋体" w:hint="eastAsia"/>
          <w:sz w:val="24"/>
        </w:rPr>
        <w:t>哪个具体的奥林帕斯挑战课题</w:t>
      </w:r>
      <w:r w:rsidR="004D7C95" w:rsidRPr="00B53814">
        <w:rPr>
          <w:rFonts w:ascii="宋体" w:hAnsi="宋体" w:cs="宋体" w:hint="eastAsia"/>
          <w:sz w:val="24"/>
        </w:rPr>
        <w:t>，</w:t>
      </w:r>
      <w:r w:rsidR="00B90CCA">
        <w:rPr>
          <w:rFonts w:ascii="宋体" w:hAnsi="宋体" w:cs="宋体" w:hint="eastAsia"/>
          <w:sz w:val="24"/>
        </w:rPr>
        <w:t>可以通过</w:t>
      </w:r>
      <w:r w:rsidR="004D7C95" w:rsidRPr="00B53814">
        <w:rPr>
          <w:rFonts w:ascii="宋体" w:hAnsi="宋体" w:cs="宋体" w:hint="eastAsia"/>
          <w:sz w:val="24"/>
        </w:rPr>
        <w:t>奥林帕斯悬红主页</w:t>
      </w:r>
      <w:r w:rsidR="00EA11B7">
        <w:rPr>
          <w:rFonts w:ascii="宋体" w:hAnsi="宋体" w:cs="宋体" w:hint="eastAsia"/>
          <w:sz w:val="24"/>
        </w:rPr>
        <w:t>获取信息</w:t>
      </w:r>
      <w:r w:rsidR="00B42D09" w:rsidRPr="00B42D09">
        <w:rPr>
          <w:rFonts w:ascii="宋体" w:hAnsi="宋体" w:cs="宋体" w:hint="eastAsia"/>
          <w:sz w:val="24"/>
        </w:rPr>
        <w:t>挑战课题</w:t>
      </w:r>
      <w:r w:rsidR="00B42D09">
        <w:rPr>
          <w:rFonts w:ascii="宋体" w:hAnsi="宋体" w:cs="宋体" w:hint="eastAsia"/>
          <w:sz w:val="24"/>
        </w:rPr>
        <w:t>信息</w:t>
      </w:r>
      <w:r w:rsidR="007F2CC4">
        <w:rPr>
          <w:rFonts w:ascii="宋体" w:hAnsi="宋体" w:cs="宋体" w:hint="eastAsia"/>
          <w:sz w:val="24"/>
        </w:rPr>
        <w:t>。</w:t>
      </w:r>
    </w:p>
    <w:p w:rsidR="0083604E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方案中已有成果</w:t>
      </w:r>
      <w:r w:rsidR="00A21CC7">
        <w:rPr>
          <w:rFonts w:ascii="宋体" w:hAnsi="宋体" w:cs="宋体" w:hint="eastAsia"/>
          <w:color w:val="000000"/>
          <w:sz w:val="24"/>
          <w:szCs w:val="24"/>
        </w:rPr>
        <w:t>研究时间：填写开始研究和取得</w:t>
      </w:r>
      <w:r w:rsidR="00A21CC7">
        <w:rPr>
          <w:rFonts w:ascii="宋体" w:hAnsi="宋体" w:cs="宋体" w:hint="eastAsia"/>
          <w:sz w:val="24"/>
          <w:szCs w:val="24"/>
        </w:rPr>
        <w:t>成果</w:t>
      </w:r>
      <w:r w:rsidR="00A21CC7">
        <w:rPr>
          <w:rFonts w:ascii="宋体" w:hAnsi="宋体" w:cs="宋体" w:hint="eastAsia"/>
          <w:color w:val="000000"/>
          <w:sz w:val="24"/>
          <w:szCs w:val="24"/>
        </w:rPr>
        <w:t>的时间。</w:t>
      </w:r>
    </w:p>
    <w:p w:rsidR="002A467F" w:rsidRPr="002A467F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方案中已有成果</w:t>
      </w:r>
      <w:r w:rsidR="002C7C41">
        <w:rPr>
          <w:rFonts w:ascii="宋体" w:hAnsi="宋体" w:cs="宋体" w:hint="eastAsia"/>
          <w:sz w:val="24"/>
          <w:szCs w:val="24"/>
        </w:rPr>
        <w:t>所属</w:t>
      </w:r>
      <w:r w:rsidR="00DB0FF9" w:rsidRPr="0083604E">
        <w:rPr>
          <w:rFonts w:ascii="宋体" w:hAnsi="宋体" w:cs="宋体" w:hint="eastAsia"/>
          <w:sz w:val="24"/>
          <w:szCs w:val="24"/>
        </w:rPr>
        <w:t>类别：</w:t>
      </w:r>
      <w:r w:rsidR="0083604E" w:rsidRPr="0083604E">
        <w:rPr>
          <w:rFonts w:ascii="宋体" w:hAnsi="宋体" w:cs="宋体" w:hint="eastAsia"/>
          <w:sz w:val="24"/>
          <w:szCs w:val="24"/>
        </w:rPr>
        <w:t>分</w:t>
      </w:r>
      <w:r w:rsidR="00045C00" w:rsidRPr="00021AB2">
        <w:rPr>
          <w:rFonts w:ascii="宋体" w:hAnsi="宋体" w:cs="宋体"/>
          <w:sz w:val="24"/>
          <w:szCs w:val="24"/>
        </w:rPr>
        <w:t>论文</w:t>
      </w:r>
      <w:r w:rsidR="00045C00" w:rsidRPr="00021AB2">
        <w:rPr>
          <w:rFonts w:ascii="宋体" w:hAnsi="宋体" w:cs="宋体" w:hint="eastAsia"/>
          <w:sz w:val="24"/>
          <w:szCs w:val="24"/>
        </w:rPr>
        <w:t>/专利/著作/</w:t>
      </w:r>
      <w:r w:rsidR="00045C00" w:rsidRPr="00185BC7">
        <w:rPr>
          <w:rFonts w:ascii="宋体" w:hAnsi="宋体" w:cs="宋体" w:hint="eastAsia"/>
          <w:kern w:val="2"/>
          <w:sz w:val="24"/>
          <w:szCs w:val="24"/>
        </w:rPr>
        <w:t>研究项目/其他几类，</w:t>
      </w:r>
    </w:p>
    <w:p w:rsidR="00DB0FF9" w:rsidRPr="00BF2407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方案中已有成果</w:t>
      </w:r>
      <w:r w:rsidR="00045C00" w:rsidRPr="00185BC7">
        <w:rPr>
          <w:rFonts w:ascii="宋体" w:hAnsi="宋体" w:cs="宋体" w:hint="eastAsia"/>
          <w:kern w:val="2"/>
          <w:sz w:val="24"/>
          <w:szCs w:val="24"/>
        </w:rPr>
        <w:t>如果是论文/专利/著作，列出具体的发表名字/发表刊物/</w:t>
      </w:r>
      <w:r w:rsidR="00045C00" w:rsidRPr="00185BC7">
        <w:rPr>
          <w:rFonts w:ascii="宋体" w:hAnsi="宋体" w:cs="宋体"/>
          <w:kern w:val="2"/>
          <w:sz w:val="24"/>
          <w:szCs w:val="24"/>
        </w:rPr>
        <w:t>出版单位</w:t>
      </w:r>
      <w:r w:rsidR="007F2CC4">
        <w:rPr>
          <w:rFonts w:ascii="宋体" w:hAnsi="宋体" w:cs="宋体"/>
          <w:kern w:val="2"/>
          <w:sz w:val="24"/>
          <w:szCs w:val="24"/>
        </w:rPr>
        <w:t>。</w:t>
      </w:r>
    </w:p>
    <w:p w:rsidR="004E1B88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方案中已有成果</w:t>
      </w:r>
      <w:r w:rsidR="004E1B88" w:rsidRPr="004E1B88">
        <w:rPr>
          <w:rFonts w:ascii="宋体" w:hAnsi="宋体" w:cs="宋体"/>
          <w:sz w:val="24"/>
          <w:szCs w:val="24"/>
        </w:rPr>
        <w:t>在何时</w:t>
      </w:r>
      <w:r w:rsidR="004E1B88" w:rsidRPr="004E1B88">
        <w:rPr>
          <w:rFonts w:ascii="宋体" w:hAnsi="宋体" w:cs="宋体" w:hint="eastAsia"/>
          <w:sz w:val="24"/>
          <w:szCs w:val="24"/>
        </w:rPr>
        <w:t>/</w:t>
      </w:r>
      <w:r w:rsidR="004E1B88" w:rsidRPr="004E1B88">
        <w:rPr>
          <w:rFonts w:ascii="宋体" w:hAnsi="宋体" w:cs="宋体"/>
          <w:sz w:val="24"/>
          <w:szCs w:val="24"/>
        </w:rPr>
        <w:t>何处受过</w:t>
      </w:r>
      <w:proofErr w:type="gramStart"/>
      <w:r w:rsidR="004E1B88" w:rsidRPr="004E1B88">
        <w:rPr>
          <w:rFonts w:ascii="宋体" w:hAnsi="宋体" w:cs="宋体"/>
          <w:sz w:val="24"/>
          <w:szCs w:val="24"/>
        </w:rPr>
        <w:t>何等级</w:t>
      </w:r>
      <w:proofErr w:type="gramEnd"/>
      <w:r w:rsidR="004E1B88" w:rsidRPr="004E1B88">
        <w:rPr>
          <w:rFonts w:ascii="宋体" w:hAnsi="宋体" w:cs="宋体"/>
          <w:sz w:val="24"/>
          <w:szCs w:val="24"/>
        </w:rPr>
        <w:t>奖励：</w:t>
      </w:r>
      <w:r w:rsidR="004E1B88" w:rsidRPr="004E1B88">
        <w:rPr>
          <w:rFonts w:ascii="宋体" w:hAnsi="宋体" w:cs="宋体" w:hint="eastAsia"/>
          <w:sz w:val="24"/>
          <w:szCs w:val="24"/>
        </w:rPr>
        <w:t>如果成果已受过奖励，则给出受奖励的时间、奖励发布单位</w:t>
      </w:r>
      <w:r w:rsidR="004E1B88">
        <w:rPr>
          <w:rFonts w:ascii="宋体" w:hAnsi="宋体" w:cs="宋体" w:hint="eastAsia"/>
          <w:sz w:val="24"/>
          <w:szCs w:val="24"/>
        </w:rPr>
        <w:t>、奖励</w:t>
      </w:r>
      <w:r w:rsidR="009C062F">
        <w:rPr>
          <w:rFonts w:ascii="宋体" w:hAnsi="宋体" w:cs="宋体" w:hint="eastAsia"/>
          <w:sz w:val="24"/>
          <w:szCs w:val="24"/>
        </w:rPr>
        <w:t>等级，并提供</w:t>
      </w:r>
      <w:r w:rsidR="009C062F" w:rsidRPr="003A6293">
        <w:rPr>
          <w:rFonts w:ascii="宋体" w:hAnsi="宋体" w:cs="宋体" w:hint="eastAsia"/>
          <w:sz w:val="24"/>
          <w:szCs w:val="24"/>
        </w:rPr>
        <w:t>证书电子影印电子件。</w:t>
      </w:r>
    </w:p>
    <w:p w:rsidR="00F63747" w:rsidRPr="00242EF8" w:rsidRDefault="004E0110" w:rsidP="008C7CB8">
      <w:pPr>
        <w:pStyle w:val="p0"/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方案中已有成果</w:t>
      </w:r>
      <w:r w:rsidR="00F63747" w:rsidRPr="003A6293">
        <w:rPr>
          <w:rFonts w:ascii="宋体" w:hAnsi="宋体" w:cs="宋体"/>
          <w:sz w:val="24"/>
          <w:szCs w:val="24"/>
        </w:rPr>
        <w:t>在何时通过何等级技术鉴定</w:t>
      </w:r>
      <w:r w:rsidR="00F63747" w:rsidRPr="003A6293">
        <w:rPr>
          <w:rFonts w:ascii="宋体" w:hAnsi="宋体" w:cs="宋体" w:hint="eastAsia"/>
          <w:sz w:val="24"/>
          <w:szCs w:val="24"/>
        </w:rPr>
        <w:t>：如果成果曾经通过了技术鉴定，则填写对应名称、鉴定时间、鉴定单位、鉴定的等级，并提供鉴定书影印电子件。</w:t>
      </w:r>
    </w:p>
    <w:p w:rsidR="001F4939" w:rsidRDefault="00A21CC7" w:rsidP="00AC67F1">
      <w:pPr>
        <w:pStyle w:val="2"/>
        <w:rPr>
          <w:rFonts w:ascii="宋体" w:hAnsi="宋体" w:cs="宋体"/>
          <w:b w:val="0"/>
          <w:bCs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三、主要完成人情况</w:t>
      </w:r>
    </w:p>
    <w:p w:rsidR="001F4939" w:rsidRDefault="00A21CC7" w:rsidP="008C7CB8">
      <w:pPr>
        <w:pStyle w:val="p0"/>
        <w:ind w:firstLine="56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1．</w:t>
      </w:r>
      <w:r>
        <w:rPr>
          <w:rFonts w:ascii="宋体" w:hAnsi="宋体" w:cs="宋体" w:hint="eastAsia"/>
          <w:sz w:val="24"/>
          <w:szCs w:val="24"/>
        </w:rPr>
        <w:t>主要完成人情况，应按表格要求逐项填写。</w:t>
      </w:r>
    </w:p>
    <w:p w:rsidR="001F4939" w:rsidRDefault="00A21CC7" w:rsidP="008C7CB8">
      <w:pPr>
        <w:pStyle w:val="p0"/>
        <w:ind w:firstLine="568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．主要贡献：应如实地写明该完成人对本成果做出的贡献。</w:t>
      </w:r>
    </w:p>
    <w:p w:rsidR="001F4939" w:rsidRPr="003C370F" w:rsidRDefault="00A21CC7" w:rsidP="008C7CB8">
      <w:pPr>
        <w:pStyle w:val="p0"/>
        <w:ind w:firstLine="568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若有其他主要完成人，均需按序填写并注明排序，原则上</w:t>
      </w:r>
      <w:r w:rsidR="00163AA2">
        <w:rPr>
          <w:rFonts w:ascii="宋体" w:hAnsi="宋体" w:cs="宋体" w:hint="eastAsia"/>
          <w:bCs/>
          <w:sz w:val="24"/>
          <w:szCs w:val="24"/>
        </w:rPr>
        <w:t>申报团队</w:t>
      </w:r>
      <w:r w:rsidR="009A73D6">
        <w:rPr>
          <w:rFonts w:ascii="宋体" w:hAnsi="宋体" w:cs="宋体" w:hint="eastAsia"/>
          <w:bCs/>
          <w:sz w:val="24"/>
          <w:szCs w:val="24"/>
        </w:rPr>
        <w:t>总</w:t>
      </w:r>
      <w:r w:rsidR="00163AA2">
        <w:rPr>
          <w:rFonts w:ascii="宋体" w:hAnsi="宋体" w:cs="宋体" w:hint="eastAsia"/>
          <w:bCs/>
          <w:sz w:val="24"/>
          <w:szCs w:val="24"/>
        </w:rPr>
        <w:t>人数</w:t>
      </w:r>
      <w:r>
        <w:rPr>
          <w:rFonts w:ascii="宋体" w:hAnsi="宋体" w:cs="宋体" w:hint="eastAsia"/>
          <w:bCs/>
          <w:sz w:val="24"/>
          <w:szCs w:val="24"/>
        </w:rPr>
        <w:t>不超过5人。</w:t>
      </w:r>
    </w:p>
    <w:sectPr w:rsidR="001F4939" w:rsidRPr="003C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A4E" w:rsidRDefault="00220A4E" w:rsidP="008E0965">
      <w:r>
        <w:separator/>
      </w:r>
    </w:p>
  </w:endnote>
  <w:endnote w:type="continuationSeparator" w:id="0">
    <w:p w:rsidR="00220A4E" w:rsidRDefault="00220A4E" w:rsidP="008E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A4E" w:rsidRDefault="00220A4E" w:rsidP="008E0965">
      <w:r>
        <w:separator/>
      </w:r>
    </w:p>
  </w:footnote>
  <w:footnote w:type="continuationSeparator" w:id="0">
    <w:p w:rsidR="00220A4E" w:rsidRDefault="00220A4E" w:rsidP="008E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68C4"/>
    <w:multiLevelType w:val="hybridMultilevel"/>
    <w:tmpl w:val="DB782BD0"/>
    <w:lvl w:ilvl="0" w:tplc="45A88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8F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EC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C1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A1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AE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26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5D7ADE"/>
    <w:multiLevelType w:val="hybridMultilevel"/>
    <w:tmpl w:val="02EEB50E"/>
    <w:lvl w:ilvl="0" w:tplc="34A2AD7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105249"/>
    <w:multiLevelType w:val="hybridMultilevel"/>
    <w:tmpl w:val="FDB6C778"/>
    <w:lvl w:ilvl="0" w:tplc="F80EE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26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1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D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CF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29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2A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2B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84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8577C0"/>
    <w:multiLevelType w:val="hybridMultilevel"/>
    <w:tmpl w:val="C636B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D08ABD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9805F2"/>
    <w:multiLevelType w:val="hybridMultilevel"/>
    <w:tmpl w:val="7056FD90"/>
    <w:lvl w:ilvl="0" w:tplc="412ED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83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C9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AC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22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4C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45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0B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E656C"/>
    <w:rsid w:val="00003063"/>
    <w:rsid w:val="00007593"/>
    <w:rsid w:val="00021AB2"/>
    <w:rsid w:val="000231C7"/>
    <w:rsid w:val="00025855"/>
    <w:rsid w:val="00045C00"/>
    <w:rsid w:val="000723AC"/>
    <w:rsid w:val="00085C83"/>
    <w:rsid w:val="000949D8"/>
    <w:rsid w:val="000D0894"/>
    <w:rsid w:val="000D58C4"/>
    <w:rsid w:val="00143A6C"/>
    <w:rsid w:val="00157AA2"/>
    <w:rsid w:val="001615AB"/>
    <w:rsid w:val="00163AA2"/>
    <w:rsid w:val="00175C38"/>
    <w:rsid w:val="00185BC7"/>
    <w:rsid w:val="001C2E71"/>
    <w:rsid w:val="001F4939"/>
    <w:rsid w:val="00213095"/>
    <w:rsid w:val="00220A4E"/>
    <w:rsid w:val="0022605B"/>
    <w:rsid w:val="00242891"/>
    <w:rsid w:val="00242EF8"/>
    <w:rsid w:val="002A467F"/>
    <w:rsid w:val="002B6788"/>
    <w:rsid w:val="002C7C41"/>
    <w:rsid w:val="002D0D49"/>
    <w:rsid w:val="002D32F5"/>
    <w:rsid w:val="002D6C3A"/>
    <w:rsid w:val="002E17D4"/>
    <w:rsid w:val="002E638E"/>
    <w:rsid w:val="00352407"/>
    <w:rsid w:val="00353972"/>
    <w:rsid w:val="00357C2E"/>
    <w:rsid w:val="00370AA2"/>
    <w:rsid w:val="003822C8"/>
    <w:rsid w:val="003A6293"/>
    <w:rsid w:val="003B5871"/>
    <w:rsid w:val="003C370F"/>
    <w:rsid w:val="003D08B7"/>
    <w:rsid w:val="004176A1"/>
    <w:rsid w:val="00427CF0"/>
    <w:rsid w:val="0044005E"/>
    <w:rsid w:val="00442265"/>
    <w:rsid w:val="00460640"/>
    <w:rsid w:val="00471012"/>
    <w:rsid w:val="00490DD4"/>
    <w:rsid w:val="00491A9E"/>
    <w:rsid w:val="004A6368"/>
    <w:rsid w:val="004B2619"/>
    <w:rsid w:val="004B2EBF"/>
    <w:rsid w:val="004D7C95"/>
    <w:rsid w:val="004E0110"/>
    <w:rsid w:val="004E1B88"/>
    <w:rsid w:val="004E6DA9"/>
    <w:rsid w:val="00522BC0"/>
    <w:rsid w:val="00540897"/>
    <w:rsid w:val="005556F9"/>
    <w:rsid w:val="00570F4F"/>
    <w:rsid w:val="005B513E"/>
    <w:rsid w:val="005B5516"/>
    <w:rsid w:val="005C612D"/>
    <w:rsid w:val="005D04A6"/>
    <w:rsid w:val="00603F12"/>
    <w:rsid w:val="00607EFE"/>
    <w:rsid w:val="00620D2C"/>
    <w:rsid w:val="00635F54"/>
    <w:rsid w:val="00637E44"/>
    <w:rsid w:val="0064337C"/>
    <w:rsid w:val="006460F8"/>
    <w:rsid w:val="0067776B"/>
    <w:rsid w:val="0069612E"/>
    <w:rsid w:val="006B0AA3"/>
    <w:rsid w:val="006D1195"/>
    <w:rsid w:val="007138DB"/>
    <w:rsid w:val="00713AD5"/>
    <w:rsid w:val="007206B2"/>
    <w:rsid w:val="00761F52"/>
    <w:rsid w:val="00795CFD"/>
    <w:rsid w:val="007E354E"/>
    <w:rsid w:val="007F2CC4"/>
    <w:rsid w:val="008252AC"/>
    <w:rsid w:val="00825355"/>
    <w:rsid w:val="00827696"/>
    <w:rsid w:val="00831EE8"/>
    <w:rsid w:val="0083604E"/>
    <w:rsid w:val="00836CEA"/>
    <w:rsid w:val="00861B5C"/>
    <w:rsid w:val="00894B81"/>
    <w:rsid w:val="008A6D6E"/>
    <w:rsid w:val="008C63A4"/>
    <w:rsid w:val="008C7CB8"/>
    <w:rsid w:val="008E0965"/>
    <w:rsid w:val="008F64EC"/>
    <w:rsid w:val="009120CC"/>
    <w:rsid w:val="00953A35"/>
    <w:rsid w:val="00954A21"/>
    <w:rsid w:val="00955A03"/>
    <w:rsid w:val="009865DF"/>
    <w:rsid w:val="009A73D6"/>
    <w:rsid w:val="009C062F"/>
    <w:rsid w:val="009C6144"/>
    <w:rsid w:val="009F6DB8"/>
    <w:rsid w:val="00A21CC7"/>
    <w:rsid w:val="00A33F28"/>
    <w:rsid w:val="00A84C5C"/>
    <w:rsid w:val="00A91DD0"/>
    <w:rsid w:val="00AC67F1"/>
    <w:rsid w:val="00AD16AF"/>
    <w:rsid w:val="00AE4C22"/>
    <w:rsid w:val="00B11DC4"/>
    <w:rsid w:val="00B174F1"/>
    <w:rsid w:val="00B35869"/>
    <w:rsid w:val="00B35E2E"/>
    <w:rsid w:val="00B4177B"/>
    <w:rsid w:val="00B42D09"/>
    <w:rsid w:val="00B44FE0"/>
    <w:rsid w:val="00B53814"/>
    <w:rsid w:val="00B65ADB"/>
    <w:rsid w:val="00B667FE"/>
    <w:rsid w:val="00B77A9C"/>
    <w:rsid w:val="00B83731"/>
    <w:rsid w:val="00B90CCA"/>
    <w:rsid w:val="00BA4B39"/>
    <w:rsid w:val="00BC2B43"/>
    <w:rsid w:val="00BF2407"/>
    <w:rsid w:val="00BF35A0"/>
    <w:rsid w:val="00BF4691"/>
    <w:rsid w:val="00C367E5"/>
    <w:rsid w:val="00C42436"/>
    <w:rsid w:val="00C45109"/>
    <w:rsid w:val="00CC15D3"/>
    <w:rsid w:val="00CD5D22"/>
    <w:rsid w:val="00D12760"/>
    <w:rsid w:val="00D20343"/>
    <w:rsid w:val="00D259E2"/>
    <w:rsid w:val="00D4065A"/>
    <w:rsid w:val="00D57A66"/>
    <w:rsid w:val="00D90A55"/>
    <w:rsid w:val="00D96105"/>
    <w:rsid w:val="00DA698F"/>
    <w:rsid w:val="00DB0FF9"/>
    <w:rsid w:val="00DD7977"/>
    <w:rsid w:val="00DF249D"/>
    <w:rsid w:val="00DF68F1"/>
    <w:rsid w:val="00E01ED0"/>
    <w:rsid w:val="00E05FC4"/>
    <w:rsid w:val="00E06424"/>
    <w:rsid w:val="00E310A0"/>
    <w:rsid w:val="00E36E78"/>
    <w:rsid w:val="00E4610E"/>
    <w:rsid w:val="00E555E8"/>
    <w:rsid w:val="00E56017"/>
    <w:rsid w:val="00E6000F"/>
    <w:rsid w:val="00E92A78"/>
    <w:rsid w:val="00E9365F"/>
    <w:rsid w:val="00E96841"/>
    <w:rsid w:val="00EA11B7"/>
    <w:rsid w:val="00EB37FD"/>
    <w:rsid w:val="00EB78F0"/>
    <w:rsid w:val="00ED503A"/>
    <w:rsid w:val="00EF6866"/>
    <w:rsid w:val="00F070A3"/>
    <w:rsid w:val="00F12360"/>
    <w:rsid w:val="00F50433"/>
    <w:rsid w:val="00F63747"/>
    <w:rsid w:val="00F67248"/>
    <w:rsid w:val="00F74775"/>
    <w:rsid w:val="00F82011"/>
    <w:rsid w:val="00FA6BEF"/>
    <w:rsid w:val="00FF40DA"/>
    <w:rsid w:val="0E7D0404"/>
    <w:rsid w:val="339B4DF9"/>
    <w:rsid w:val="3A3B45EB"/>
    <w:rsid w:val="40570FE4"/>
    <w:rsid w:val="43EE656C"/>
    <w:rsid w:val="449505EE"/>
    <w:rsid w:val="46800D0A"/>
    <w:rsid w:val="6D535020"/>
    <w:rsid w:val="721175A4"/>
    <w:rsid w:val="77D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4E51D"/>
  <w15:docId w15:val="{D5786D63-C39C-4036-B51B-6E810E50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AC6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11D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p18">
    <w:name w:val="p18"/>
    <w:basedOn w:val="a"/>
    <w:qFormat/>
    <w:pPr>
      <w:widowControl/>
      <w:ind w:hanging="76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rsid w:val="008E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E096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25855"/>
    <w:pPr>
      <w:ind w:firstLineChars="200" w:firstLine="420"/>
    </w:pPr>
  </w:style>
  <w:style w:type="character" w:styleId="a8">
    <w:name w:val="annotation reference"/>
    <w:basedOn w:val="a0"/>
    <w:unhideWhenUsed/>
    <w:rsid w:val="00B77A9C"/>
    <w:rPr>
      <w:sz w:val="21"/>
      <w:szCs w:val="21"/>
    </w:rPr>
  </w:style>
  <w:style w:type="paragraph" w:styleId="a9">
    <w:name w:val="annotation text"/>
    <w:basedOn w:val="a"/>
    <w:link w:val="aa"/>
    <w:unhideWhenUsed/>
    <w:rsid w:val="00B77A9C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character" w:customStyle="1" w:styleId="aa">
    <w:name w:val="批注文字 字符"/>
    <w:basedOn w:val="a0"/>
    <w:link w:val="a9"/>
    <w:rsid w:val="00B77A9C"/>
    <w:rPr>
      <w:snapToGrid w:val="0"/>
      <w:sz w:val="21"/>
      <w:szCs w:val="21"/>
    </w:rPr>
  </w:style>
  <w:style w:type="paragraph" w:styleId="ab">
    <w:name w:val="Balloon Text"/>
    <w:basedOn w:val="a"/>
    <w:link w:val="ac"/>
    <w:rsid w:val="00B77A9C"/>
    <w:rPr>
      <w:sz w:val="18"/>
      <w:szCs w:val="18"/>
    </w:rPr>
  </w:style>
  <w:style w:type="character" w:customStyle="1" w:styleId="ac">
    <w:name w:val="批注框文本 字符"/>
    <w:basedOn w:val="a0"/>
    <w:link w:val="ab"/>
    <w:rsid w:val="00B77A9C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AC67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E36E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semiHidden/>
    <w:rsid w:val="00B11DC4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19</TotalTime>
  <Pages>2</Pages>
  <Words>182</Words>
  <Characters>1041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陈罗湘</dc:creator>
  <cp:lastModifiedBy>Xuanman</cp:lastModifiedBy>
  <cp:revision>7</cp:revision>
  <dcterms:created xsi:type="dcterms:W3CDTF">2023-10-10T01:28:00Z</dcterms:created>
  <dcterms:modified xsi:type="dcterms:W3CDTF">2024-11-26T03:41:00Z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_2015_ms_pID_725343">
    <vt:lpwstr>(3)8lAM1FwcOT4NHiVt0Rpq/09fILss0A731dy76eq6Sb15IWH33i7rznog0sbcR/zauisrgNyR
u/IFUP7aJP4hxWf9+bg6gjxT9o2U77im47GKN0enLbk3g0kEH8V+pyYZXQfJPAA0PeiKveMG
d+R4mP0SMsT2sA9bOkcVqRgTcuvqtj9K2oj6qgPNMoCFFboC5WxyP6Jriy0s8qOtDq1de6Im
tC9U4C3pmAyn6Js1NZ</vt:lpwstr>
  </property>
  <property fmtid="{D5CDD505-2E9C-101B-9397-08002B2CF9AE}" pid="4" name="_2015_ms_pID_7253431">
    <vt:lpwstr>Uuwi59Uu/ItmZerxKBPrnnYwyzoiIkQJKzWCIjwekll9e9rF4NNj+b
wltIYmbBFj1h9dCnnSwFs3hKP2JouRSj5a35Y7jRbtIuF9iZm/WKnbqSI2SKOHpUpXllO+be
ziOEsiRRG7FZgoomb278+W1DRxsuh4I0DcNTJF0ruFA5yJX5+Nhh1PaH+QHAOziTpu1Hv7Hd
TpwL/6ADuJ7xV66s+iP3cUNE0TIkc6eNlNPM</vt:lpwstr>
  </property>
  <property fmtid="{D5CDD505-2E9C-101B-9397-08002B2CF9AE}" pid="5" name="_2015_ms_pID_7253432">
    <vt:lpwstr>zg==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1699001455</vt:lpwstr>
  </property>
</Properties>
</file>